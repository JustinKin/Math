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7EDCC"/>
  <w:body>
    <w:p w14:paraId="221E8055" w14:textId="77777777" w:rsidR="001D33C4" w:rsidRDefault="00914CAC" w:rsidP="006A434D">
      <w:pPr>
        <w:ind w:firstLine="480"/>
      </w:pPr>
      <w:r>
        <w:rPr>
          <w:rFonts w:hint="eastAsia"/>
        </w:rPr>
        <w:t>相机</w:t>
      </w:r>
      <w:r>
        <w:rPr>
          <w:rFonts w:hint="eastAsia"/>
        </w:rPr>
        <w:t>1</w:t>
      </w:r>
      <w:r>
        <w:rPr>
          <w:rFonts w:hint="eastAsia"/>
        </w:rPr>
        <w:t>与相机</w:t>
      </w:r>
      <w:r>
        <w:rPr>
          <w:rFonts w:hint="eastAsia"/>
        </w:rPr>
        <w:t>2</w:t>
      </w:r>
      <w:r>
        <w:rPr>
          <w:rFonts w:hint="eastAsia"/>
        </w:rPr>
        <w:t>固连，两相机光轴夹角为</w:t>
      </w:r>
      <w:r w:rsidRPr="00914CAC">
        <w:rPr>
          <w:rFonts w:cs="Times New Roman"/>
          <w:i/>
        </w:rPr>
        <w:t>θ</w:t>
      </w:r>
      <w:r>
        <w:rPr>
          <w:rFonts w:hint="eastAsia"/>
        </w:rPr>
        <w:t>(</w:t>
      </w:r>
      <w:r>
        <w:t>90</w:t>
      </w:r>
      <w:r>
        <w:rPr>
          <w:rFonts w:cs="Times New Roman"/>
        </w:rPr>
        <w:t>º</w:t>
      </w:r>
      <w:r>
        <w:t>&lt;</w:t>
      </w:r>
      <w:r w:rsidRPr="00914CAC">
        <w:rPr>
          <w:rFonts w:cs="Times New Roman"/>
          <w:i/>
        </w:rPr>
        <w:t>θ</w:t>
      </w:r>
      <w:r>
        <w:t>&lt;180</w:t>
      </w:r>
      <w:r>
        <w:rPr>
          <w:rFonts w:cs="Times New Roman"/>
        </w:rPr>
        <w:t>º</w:t>
      </w:r>
      <w:r>
        <w:t>)</w:t>
      </w:r>
      <w:r>
        <w:rPr>
          <w:rFonts w:hint="eastAsia"/>
        </w:rPr>
        <w:t>。</w:t>
      </w:r>
      <w:r w:rsidR="00EA6FBC">
        <w:rPr>
          <w:rFonts w:hint="eastAsia"/>
        </w:rPr>
        <w:t>设相机</w:t>
      </w:r>
      <w:r w:rsidR="00EA6FBC">
        <w:rPr>
          <w:rFonts w:hint="eastAsia"/>
        </w:rPr>
        <w:t>1</w:t>
      </w:r>
      <w:r w:rsidR="00EA6FBC">
        <w:rPr>
          <w:rFonts w:hint="eastAsia"/>
        </w:rPr>
        <w:t>光轴方向向量为</w:t>
      </w:r>
      <w:r w:rsidR="00EA6FBC" w:rsidRPr="00914CAC">
        <w:rPr>
          <w:rFonts w:hint="eastAsia"/>
          <w:b/>
          <w:i/>
        </w:rPr>
        <w:t>n</w:t>
      </w:r>
      <w:r w:rsidR="00EA6FBC">
        <w:t>=(</w:t>
      </w:r>
      <w:proofErr w:type="spellStart"/>
      <w:r w:rsidR="00EA6FBC" w:rsidRPr="00914CAC">
        <w:rPr>
          <w:i/>
        </w:rPr>
        <w:t>l</w:t>
      </w:r>
      <w:r w:rsidR="00EA6FBC">
        <w:t>,</w:t>
      </w:r>
      <w:r w:rsidR="00EA6FBC" w:rsidRPr="00914CAC">
        <w:rPr>
          <w:i/>
        </w:rPr>
        <w:t>m</w:t>
      </w:r>
      <w:r w:rsidR="00EA6FBC">
        <w:t>,</w:t>
      </w:r>
      <w:r w:rsidR="00EA6FBC" w:rsidRPr="00914CAC">
        <w:rPr>
          <w:i/>
        </w:rPr>
        <w:t>n</w:t>
      </w:r>
      <w:proofErr w:type="spellEnd"/>
      <w:r w:rsidR="00EA6FBC">
        <w:t>)</w:t>
      </w:r>
      <w:r w:rsidR="00F91B95" w:rsidRPr="00F91B95">
        <w:rPr>
          <w:i/>
          <w:vertAlign w:val="superscript"/>
        </w:rPr>
        <w:t>T</w:t>
      </w:r>
      <w:r w:rsidR="00EA6FBC">
        <w:rPr>
          <w:rFonts w:hint="eastAsia"/>
        </w:rPr>
        <w:t>，在相机</w:t>
      </w:r>
      <w:r>
        <w:rPr>
          <w:rFonts w:hint="eastAsia"/>
        </w:rPr>
        <w:t>1</w:t>
      </w:r>
      <w:r w:rsidR="00EA6FBC">
        <w:rPr>
          <w:rFonts w:hint="eastAsia"/>
        </w:rPr>
        <w:t>滚转角为</w:t>
      </w:r>
      <w:r w:rsidRPr="00914CAC">
        <w:rPr>
          <w:rFonts w:cs="Times New Roman"/>
          <w:i/>
        </w:rPr>
        <w:t>φ</w:t>
      </w:r>
      <w:r>
        <w:rPr>
          <w:rFonts w:hint="eastAsia"/>
        </w:rPr>
        <w:t>时，相机</w:t>
      </w:r>
      <w:r>
        <w:rPr>
          <w:rFonts w:hint="eastAsia"/>
        </w:rPr>
        <w:t>2</w:t>
      </w:r>
      <w:r>
        <w:rPr>
          <w:rFonts w:hint="eastAsia"/>
        </w:rPr>
        <w:t>光轴方向向量为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φ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φ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φ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。</w:t>
      </w:r>
    </w:p>
    <w:p w14:paraId="072E0D35" w14:textId="77777777" w:rsidR="00914CAC" w:rsidRDefault="00914CAC" w:rsidP="006A434D">
      <w:pPr>
        <w:ind w:firstLine="480"/>
      </w:pPr>
      <w:r>
        <w:rPr>
          <w:rFonts w:hint="eastAsia"/>
        </w:rPr>
        <w:t>则相机</w:t>
      </w:r>
      <w:r>
        <w:rPr>
          <w:rFonts w:hint="eastAsia"/>
        </w:rPr>
        <w:t>1</w:t>
      </w:r>
      <w:r>
        <w:rPr>
          <w:rFonts w:hint="eastAsia"/>
        </w:rPr>
        <w:t>的高低角</w:t>
      </w:r>
    </w:p>
    <w:p w14:paraId="0CBD52F2" w14:textId="77777777" w:rsidR="00914CAC" w:rsidRPr="00914CAC" w:rsidRDefault="00914CAC" w:rsidP="006A434D">
      <w:pPr>
        <w:ind w:firstLine="480"/>
      </w:pPr>
      <m:oMathPara>
        <m:oMath>
          <m:r>
            <w:rPr>
              <w:rFonts w:ascii="Cambria Math" w:hAnsi="Cambria Math"/>
            </w:rPr>
            <m:t>α=</m:t>
          </m:r>
          <m:r>
            <m:rPr>
              <m:sty m:val="p"/>
            </m:rPr>
            <w:rPr>
              <w:rFonts w:ascii="Cambria Math" w:hAnsi="Cambria Math"/>
            </w:rPr>
            <m:t>arctan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5623B33A" w14:textId="77777777" w:rsidR="00914CAC" w:rsidRDefault="00914CAC" w:rsidP="006A434D">
      <w:pPr>
        <w:ind w:firstLine="480"/>
      </w:pPr>
      <w:r>
        <w:rPr>
          <w:rFonts w:hint="eastAsia"/>
        </w:rPr>
        <w:t>规定相机</w:t>
      </w:r>
      <w:r>
        <w:rPr>
          <w:rFonts w:hint="eastAsia"/>
        </w:rPr>
        <w:t>1</w:t>
      </w:r>
      <w:r>
        <w:rPr>
          <w:rFonts w:hint="eastAsia"/>
        </w:rPr>
        <w:t>滚转角为</w:t>
      </w:r>
      <w:r>
        <w:rPr>
          <w:rFonts w:hint="eastAsia"/>
        </w:rPr>
        <w:t>0</w:t>
      </w:r>
      <w:r>
        <w:rPr>
          <w:rFonts w:hint="eastAsia"/>
        </w:rPr>
        <w:t>时，两相机光轴所张平面为竖直平面，设此时相机</w:t>
      </w:r>
      <w:r>
        <w:rPr>
          <w:rFonts w:hint="eastAsia"/>
        </w:rPr>
        <w:t>2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方向向量为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429DD">
        <w:rPr>
          <w:rFonts w:hint="eastAsia"/>
        </w:rPr>
        <w:t>，有</w:t>
      </w:r>
    </w:p>
    <w:p w14:paraId="329FA372" w14:textId="77777777" w:rsidR="000429DD" w:rsidRPr="00894A03" w:rsidRDefault="00C75304" w:rsidP="006A434D">
      <w:pPr>
        <w:ind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=-l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=-n</m:t>
                  </m:r>
                </m:e>
              </m:eqArr>
            </m:e>
          </m:d>
        </m:oMath>
      </m:oMathPara>
    </w:p>
    <w:p w14:paraId="314E0B0E" w14:textId="77777777" w:rsidR="00894A03" w:rsidRDefault="00894A03" w:rsidP="006A434D">
      <w:pPr>
        <w:ind w:firstLine="480"/>
      </w:pPr>
      <w:r>
        <w:rPr>
          <w:rFonts w:hint="eastAsia"/>
        </w:rPr>
        <w:t>而相机</w:t>
      </w:r>
      <w:r>
        <w:rPr>
          <w:rFonts w:hint="eastAsia"/>
        </w:rPr>
        <w:t>2</w:t>
      </w:r>
      <w:r>
        <w:rPr>
          <w:rFonts w:hint="eastAsia"/>
        </w:rPr>
        <w:t>的高低角</w:t>
      </w:r>
    </w:p>
    <w:p w14:paraId="1A0AEC3C" w14:textId="77777777" w:rsidR="00894A03" w:rsidRPr="00185997" w:rsidRDefault="00C75304" w:rsidP="006A434D">
      <w:pPr>
        <w:ind w:firstLine="4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180°-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α</m:t>
              </m:r>
            </m:e>
          </m:d>
        </m:oMath>
      </m:oMathPara>
    </w:p>
    <w:p w14:paraId="30156C99" w14:textId="77777777" w:rsidR="00185997" w:rsidRDefault="00F91B95" w:rsidP="006A434D">
      <w:pPr>
        <w:ind w:firstLine="480"/>
      </w:pPr>
      <w:r>
        <w:rPr>
          <w:rFonts w:hint="eastAsia"/>
        </w:rPr>
        <w:t>有</w:t>
      </w:r>
    </w:p>
    <w:p w14:paraId="40F40944" w14:textId="77777777" w:rsidR="00F91B95" w:rsidRPr="00F91B95" w:rsidRDefault="00F91B95" w:rsidP="006A434D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tan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α'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D144DD1" w14:textId="77777777" w:rsidR="00F91B95" w:rsidRDefault="00F91B95" w:rsidP="006A434D">
      <w:pPr>
        <w:ind w:firstLine="480"/>
      </w:pPr>
      <w:r>
        <w:rPr>
          <w:rFonts w:hint="eastAsia"/>
        </w:rPr>
        <w:t>即</w:t>
      </w:r>
    </w:p>
    <w:p w14:paraId="3EFA3C25" w14:textId="77777777" w:rsidR="00F91B95" w:rsidRPr="00F91B95" w:rsidRDefault="00C75304" w:rsidP="006A434D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tan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α'</m:t>
              </m:r>
            </m:e>
          </m:d>
        </m:oMath>
      </m:oMathPara>
    </w:p>
    <w:p w14:paraId="20E21C9A" w14:textId="77777777" w:rsidR="00F91B95" w:rsidRDefault="00F91B95" w:rsidP="006A434D">
      <w:pPr>
        <w:ind w:firstLine="480"/>
      </w:pPr>
      <w:r>
        <w:rPr>
          <w:rFonts w:hint="eastAsia"/>
        </w:rPr>
        <w:t>可得</w:t>
      </w:r>
    </w:p>
    <w:p w14:paraId="1D700C86" w14:textId="77777777" w:rsidR="00F91B95" w:rsidRPr="00F91B95" w:rsidRDefault="00C75304" w:rsidP="006A434D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den>
          </m:f>
        </m:oMath>
      </m:oMathPara>
    </w:p>
    <w:p w14:paraId="6E9D3C94" w14:textId="77777777" w:rsidR="00F91B95" w:rsidRDefault="00F91B95" w:rsidP="006A434D">
      <w:pPr>
        <w:ind w:firstLine="480"/>
      </w:pPr>
      <w:r>
        <w:rPr>
          <w:rFonts w:hint="eastAsia"/>
        </w:rPr>
        <w:t>相机</w:t>
      </w:r>
      <w:r>
        <w:rPr>
          <w:rFonts w:hint="eastAsia"/>
        </w:rPr>
        <w:t>1</w:t>
      </w:r>
      <w:r>
        <w:rPr>
          <w:rFonts w:hint="eastAsia"/>
        </w:rPr>
        <w:t>滚转角为</w:t>
      </w:r>
      <w:r w:rsidRPr="00914CAC">
        <w:rPr>
          <w:rFonts w:cs="Times New Roman"/>
          <w:i/>
        </w:rPr>
        <w:t>φ</w:t>
      </w:r>
      <w:r>
        <w:rPr>
          <w:rFonts w:hint="eastAsia"/>
        </w:rPr>
        <w:t>时，旋转</w:t>
      </w:r>
      <w:proofErr w:type="gramStart"/>
      <w:r>
        <w:rPr>
          <w:rFonts w:hint="eastAsia"/>
        </w:rPr>
        <w:t>矩阵依下式</w:t>
      </w:r>
      <w:proofErr w:type="gramEnd"/>
      <w:r>
        <w:rPr>
          <w:rFonts w:hint="eastAsia"/>
        </w:rPr>
        <w:t>定义</w:t>
      </w:r>
    </w:p>
    <w:p w14:paraId="2129FA0C" w14:textId="77777777" w:rsidR="00F91B95" w:rsidRPr="00F91B95" w:rsidRDefault="00C75304" w:rsidP="006A434D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φ∙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φ∙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×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26A50A2" w14:textId="77777777" w:rsidR="00F91B95" w:rsidRDefault="00F91B95" w:rsidP="006A434D">
      <w:pPr>
        <w:ind w:firstLine="480"/>
      </w:pPr>
      <w:r>
        <w:rPr>
          <w:rFonts w:hint="eastAsia"/>
        </w:rPr>
        <w:t>其中，</w:t>
      </w:r>
      <w:r w:rsidRPr="00DA63DF">
        <w:rPr>
          <w:rFonts w:hint="eastAsia"/>
          <w:b/>
          <w:i/>
        </w:rPr>
        <w:t>I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sym w:font="Symbol" w:char="F0B4"/>
      </w:r>
      <w:r>
        <w:t>3</w:t>
      </w:r>
      <w:r>
        <w:rPr>
          <w:rFonts w:hint="eastAsia"/>
        </w:rPr>
        <w:t>单位阵，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×</m:t>
            </m:r>
          </m:sup>
        </m:sSup>
      </m:oMath>
      <w:r>
        <w:rPr>
          <w:rFonts w:hint="eastAsia"/>
        </w:rPr>
        <w:t>定义为</w:t>
      </w:r>
    </w:p>
    <w:p w14:paraId="23A4527C" w14:textId="77777777" w:rsidR="00DA63DF" w:rsidRPr="00DA63DF" w:rsidRDefault="00C75304" w:rsidP="006A434D">
      <w:pPr>
        <w:ind w:firstLine="48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×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1FD2DA5" w14:textId="77777777" w:rsidR="00DA63DF" w:rsidRDefault="00DA63DF" w:rsidP="006A434D">
      <w:pPr>
        <w:ind w:firstLine="480"/>
      </w:pPr>
      <w:r>
        <w:rPr>
          <w:rFonts w:hint="eastAsia"/>
        </w:rPr>
        <w:t>所以相机</w:t>
      </w:r>
      <w:r>
        <w:rPr>
          <w:rFonts w:hint="eastAsia"/>
        </w:rPr>
        <w:t>1</w:t>
      </w:r>
      <w:r>
        <w:rPr>
          <w:rFonts w:hint="eastAsia"/>
        </w:rPr>
        <w:t>滚转角为</w:t>
      </w:r>
      <w:r w:rsidRPr="00914CAC">
        <w:rPr>
          <w:rFonts w:cs="Times New Roman"/>
          <w:i/>
        </w:rPr>
        <w:t>φ</w:t>
      </w:r>
      <w:r>
        <w:rPr>
          <w:rFonts w:hint="eastAsia"/>
        </w:rPr>
        <w:t>时，相机</w:t>
      </w:r>
      <w:r>
        <w:rPr>
          <w:rFonts w:hint="eastAsia"/>
        </w:rPr>
        <w:t>2</w:t>
      </w:r>
      <w:r>
        <w:rPr>
          <w:rFonts w:hint="eastAsia"/>
        </w:rPr>
        <w:t>光轴的方向向量</w:t>
      </w:r>
    </w:p>
    <w:p w14:paraId="18CD018A" w14:textId="77777777" w:rsidR="00DA63DF" w:rsidRPr="006A434D" w:rsidRDefault="00C75304" w:rsidP="006A434D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sectPr w:rsidR="00DA63DF" w:rsidRPr="006A4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404E7" w14:textId="77777777" w:rsidR="00C75304" w:rsidRDefault="00C75304" w:rsidP="002C6C94">
      <w:pPr>
        <w:spacing w:line="240" w:lineRule="auto"/>
        <w:ind w:firstLine="480"/>
      </w:pPr>
      <w:r>
        <w:separator/>
      </w:r>
    </w:p>
  </w:endnote>
  <w:endnote w:type="continuationSeparator" w:id="0">
    <w:p w14:paraId="11342B90" w14:textId="77777777" w:rsidR="00C75304" w:rsidRDefault="00C75304" w:rsidP="002C6C9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TC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9C19A" w14:textId="77777777" w:rsidR="00AD725B" w:rsidRDefault="00AD725B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5368" w14:textId="77777777" w:rsidR="00AD725B" w:rsidRDefault="00AD725B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06DE8" w14:textId="77777777" w:rsidR="00AD725B" w:rsidRDefault="00AD725B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0FDF" w14:textId="77777777" w:rsidR="00C75304" w:rsidRDefault="00C75304" w:rsidP="002C6C94">
      <w:pPr>
        <w:spacing w:line="240" w:lineRule="auto"/>
        <w:ind w:firstLine="480"/>
      </w:pPr>
      <w:r>
        <w:separator/>
      </w:r>
    </w:p>
  </w:footnote>
  <w:footnote w:type="continuationSeparator" w:id="0">
    <w:p w14:paraId="7A8A1E16" w14:textId="77777777" w:rsidR="00C75304" w:rsidRDefault="00C75304" w:rsidP="002C6C9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734ED" w14:textId="77777777" w:rsidR="00AD725B" w:rsidRDefault="00AD725B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D4E11" w14:textId="77777777" w:rsidR="00AD725B" w:rsidRDefault="00AD725B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33639" w14:textId="77777777" w:rsidR="00AD725B" w:rsidRDefault="00AD725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D082B"/>
    <w:multiLevelType w:val="hybridMultilevel"/>
    <w:tmpl w:val="840EA6F6"/>
    <w:lvl w:ilvl="0" w:tplc="9E581358">
      <w:start w:val="1"/>
      <w:numFmt w:val="decimal"/>
      <w:pStyle w:val="a"/>
      <w:lvlText w:val="图%1"/>
      <w:lvlJc w:val="left"/>
      <w:pPr>
        <w:ind w:left="988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FD067E"/>
    <w:multiLevelType w:val="hybridMultilevel"/>
    <w:tmpl w:val="86E44600"/>
    <w:lvl w:ilvl="0" w:tplc="D8FA8546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2457E"/>
    <w:multiLevelType w:val="hybridMultilevel"/>
    <w:tmpl w:val="69CC5794"/>
    <w:lvl w:ilvl="0" w:tplc="57802192">
      <w:start w:val="1"/>
      <w:numFmt w:val="decimal"/>
      <w:pStyle w:val="a0"/>
      <w:lvlText w:val="表%1"/>
      <w:lvlJc w:val="left"/>
      <w:pPr>
        <w:ind w:left="3398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BC"/>
    <w:rsid w:val="000040C0"/>
    <w:rsid w:val="000335A6"/>
    <w:rsid w:val="00033CFA"/>
    <w:rsid w:val="000406F7"/>
    <w:rsid w:val="000429DD"/>
    <w:rsid w:val="00046570"/>
    <w:rsid w:val="0005399C"/>
    <w:rsid w:val="00077680"/>
    <w:rsid w:val="00081E73"/>
    <w:rsid w:val="000914CD"/>
    <w:rsid w:val="00093A00"/>
    <w:rsid w:val="000A114E"/>
    <w:rsid w:val="000B1263"/>
    <w:rsid w:val="000B58F1"/>
    <w:rsid w:val="000C7952"/>
    <w:rsid w:val="000D063B"/>
    <w:rsid w:val="000D2C06"/>
    <w:rsid w:val="000E41A7"/>
    <w:rsid w:val="000E4928"/>
    <w:rsid w:val="000E6415"/>
    <w:rsid w:val="001021E6"/>
    <w:rsid w:val="0012233F"/>
    <w:rsid w:val="0012688E"/>
    <w:rsid w:val="00132827"/>
    <w:rsid w:val="001355BB"/>
    <w:rsid w:val="00142251"/>
    <w:rsid w:val="0016211A"/>
    <w:rsid w:val="001628CD"/>
    <w:rsid w:val="00166C6A"/>
    <w:rsid w:val="00171717"/>
    <w:rsid w:val="00176554"/>
    <w:rsid w:val="00184AB0"/>
    <w:rsid w:val="00185997"/>
    <w:rsid w:val="00197121"/>
    <w:rsid w:val="001B2340"/>
    <w:rsid w:val="001B5BA3"/>
    <w:rsid w:val="001C1948"/>
    <w:rsid w:val="001C62B2"/>
    <w:rsid w:val="001D33C4"/>
    <w:rsid w:val="001E2DF6"/>
    <w:rsid w:val="001F5F91"/>
    <w:rsid w:val="00205D1C"/>
    <w:rsid w:val="002071D0"/>
    <w:rsid w:val="002104E7"/>
    <w:rsid w:val="00210EE5"/>
    <w:rsid w:val="0021195A"/>
    <w:rsid w:val="00214F0C"/>
    <w:rsid w:val="00224AC6"/>
    <w:rsid w:val="00232C73"/>
    <w:rsid w:val="00233A95"/>
    <w:rsid w:val="002444D0"/>
    <w:rsid w:val="00253FE4"/>
    <w:rsid w:val="00254A42"/>
    <w:rsid w:val="00255426"/>
    <w:rsid w:val="00256CCD"/>
    <w:rsid w:val="00261687"/>
    <w:rsid w:val="00270EEA"/>
    <w:rsid w:val="00273214"/>
    <w:rsid w:val="00282751"/>
    <w:rsid w:val="00294025"/>
    <w:rsid w:val="00294D57"/>
    <w:rsid w:val="00296CF2"/>
    <w:rsid w:val="002A3FB0"/>
    <w:rsid w:val="002B2B56"/>
    <w:rsid w:val="002C6C94"/>
    <w:rsid w:val="002D0C53"/>
    <w:rsid w:val="002E3B1B"/>
    <w:rsid w:val="002F0159"/>
    <w:rsid w:val="002F427D"/>
    <w:rsid w:val="00310E3B"/>
    <w:rsid w:val="00322183"/>
    <w:rsid w:val="00324266"/>
    <w:rsid w:val="00357A39"/>
    <w:rsid w:val="00363CC2"/>
    <w:rsid w:val="00376C1F"/>
    <w:rsid w:val="0037711C"/>
    <w:rsid w:val="003834EF"/>
    <w:rsid w:val="00384B53"/>
    <w:rsid w:val="00390C89"/>
    <w:rsid w:val="00390F0F"/>
    <w:rsid w:val="00396015"/>
    <w:rsid w:val="003960FE"/>
    <w:rsid w:val="003A27DC"/>
    <w:rsid w:val="003B1028"/>
    <w:rsid w:val="003B4BF8"/>
    <w:rsid w:val="003D00A7"/>
    <w:rsid w:val="003D19CE"/>
    <w:rsid w:val="003D35EC"/>
    <w:rsid w:val="003D4E09"/>
    <w:rsid w:val="003D5EAF"/>
    <w:rsid w:val="003D7B0D"/>
    <w:rsid w:val="003E3EF0"/>
    <w:rsid w:val="003E4481"/>
    <w:rsid w:val="003F06E9"/>
    <w:rsid w:val="003F5E46"/>
    <w:rsid w:val="003F663D"/>
    <w:rsid w:val="004031FC"/>
    <w:rsid w:val="00406819"/>
    <w:rsid w:val="00406D98"/>
    <w:rsid w:val="00421AC4"/>
    <w:rsid w:val="00422CD2"/>
    <w:rsid w:val="004517CA"/>
    <w:rsid w:val="0046235A"/>
    <w:rsid w:val="00464328"/>
    <w:rsid w:val="004707D3"/>
    <w:rsid w:val="00474693"/>
    <w:rsid w:val="00481574"/>
    <w:rsid w:val="0048277B"/>
    <w:rsid w:val="0048755C"/>
    <w:rsid w:val="004B4780"/>
    <w:rsid w:val="004B5E63"/>
    <w:rsid w:val="004C00FF"/>
    <w:rsid w:val="004D056C"/>
    <w:rsid w:val="004D0A07"/>
    <w:rsid w:val="004D35D2"/>
    <w:rsid w:val="004E40C0"/>
    <w:rsid w:val="004E6EC6"/>
    <w:rsid w:val="004F36A3"/>
    <w:rsid w:val="0050230A"/>
    <w:rsid w:val="005048BB"/>
    <w:rsid w:val="00507B98"/>
    <w:rsid w:val="005141A7"/>
    <w:rsid w:val="00525CB6"/>
    <w:rsid w:val="00533BF5"/>
    <w:rsid w:val="00544C70"/>
    <w:rsid w:val="00547A14"/>
    <w:rsid w:val="00555F89"/>
    <w:rsid w:val="00556C53"/>
    <w:rsid w:val="005602DF"/>
    <w:rsid w:val="00565AC2"/>
    <w:rsid w:val="00583AF6"/>
    <w:rsid w:val="00594B0C"/>
    <w:rsid w:val="005A0279"/>
    <w:rsid w:val="005A4BA7"/>
    <w:rsid w:val="005A6EDE"/>
    <w:rsid w:val="005B435D"/>
    <w:rsid w:val="005C531D"/>
    <w:rsid w:val="005D4997"/>
    <w:rsid w:val="005D5898"/>
    <w:rsid w:val="005E47CC"/>
    <w:rsid w:val="005E47EE"/>
    <w:rsid w:val="005F1175"/>
    <w:rsid w:val="005F17C2"/>
    <w:rsid w:val="005F50DF"/>
    <w:rsid w:val="00603922"/>
    <w:rsid w:val="00614A0F"/>
    <w:rsid w:val="00616B51"/>
    <w:rsid w:val="006177E6"/>
    <w:rsid w:val="00651EFF"/>
    <w:rsid w:val="00653243"/>
    <w:rsid w:val="00675BD1"/>
    <w:rsid w:val="00685016"/>
    <w:rsid w:val="00685A4F"/>
    <w:rsid w:val="00692231"/>
    <w:rsid w:val="006A434D"/>
    <w:rsid w:val="006A6A87"/>
    <w:rsid w:val="006B3430"/>
    <w:rsid w:val="006C636C"/>
    <w:rsid w:val="006C6B74"/>
    <w:rsid w:val="006C73BB"/>
    <w:rsid w:val="006E5106"/>
    <w:rsid w:val="006F5EEC"/>
    <w:rsid w:val="006F78DB"/>
    <w:rsid w:val="006F7B2A"/>
    <w:rsid w:val="0071494D"/>
    <w:rsid w:val="00742595"/>
    <w:rsid w:val="00745BCD"/>
    <w:rsid w:val="0077516E"/>
    <w:rsid w:val="0077710B"/>
    <w:rsid w:val="0078196B"/>
    <w:rsid w:val="00783B83"/>
    <w:rsid w:val="00785DC8"/>
    <w:rsid w:val="0079340F"/>
    <w:rsid w:val="007A0F5A"/>
    <w:rsid w:val="007D7DC7"/>
    <w:rsid w:val="00807D7E"/>
    <w:rsid w:val="00811914"/>
    <w:rsid w:val="00821BAF"/>
    <w:rsid w:val="00830EA5"/>
    <w:rsid w:val="00831765"/>
    <w:rsid w:val="00831F6A"/>
    <w:rsid w:val="008603F1"/>
    <w:rsid w:val="00861330"/>
    <w:rsid w:val="00865002"/>
    <w:rsid w:val="0086704D"/>
    <w:rsid w:val="00871B03"/>
    <w:rsid w:val="00873960"/>
    <w:rsid w:val="0088259E"/>
    <w:rsid w:val="00887004"/>
    <w:rsid w:val="00894A03"/>
    <w:rsid w:val="008A44A8"/>
    <w:rsid w:val="008B77AA"/>
    <w:rsid w:val="008D0663"/>
    <w:rsid w:val="008D74AC"/>
    <w:rsid w:val="008E6F11"/>
    <w:rsid w:val="008F029E"/>
    <w:rsid w:val="00900EAC"/>
    <w:rsid w:val="00912B21"/>
    <w:rsid w:val="00912E86"/>
    <w:rsid w:val="00913FCD"/>
    <w:rsid w:val="00914CAC"/>
    <w:rsid w:val="009549C8"/>
    <w:rsid w:val="00956974"/>
    <w:rsid w:val="0096183B"/>
    <w:rsid w:val="00974F92"/>
    <w:rsid w:val="009768BE"/>
    <w:rsid w:val="00986691"/>
    <w:rsid w:val="00992CAD"/>
    <w:rsid w:val="009A3009"/>
    <w:rsid w:val="009B349E"/>
    <w:rsid w:val="009B55BC"/>
    <w:rsid w:val="009C02C0"/>
    <w:rsid w:val="009D2849"/>
    <w:rsid w:val="00A04D77"/>
    <w:rsid w:val="00A17011"/>
    <w:rsid w:val="00A204AC"/>
    <w:rsid w:val="00A3479C"/>
    <w:rsid w:val="00A35572"/>
    <w:rsid w:val="00A361A2"/>
    <w:rsid w:val="00A515A4"/>
    <w:rsid w:val="00A76C42"/>
    <w:rsid w:val="00AA1EE2"/>
    <w:rsid w:val="00AA2680"/>
    <w:rsid w:val="00AA2934"/>
    <w:rsid w:val="00AA3F0E"/>
    <w:rsid w:val="00AA54E3"/>
    <w:rsid w:val="00AC5936"/>
    <w:rsid w:val="00AC75A3"/>
    <w:rsid w:val="00AC795B"/>
    <w:rsid w:val="00AC7DDD"/>
    <w:rsid w:val="00AD0563"/>
    <w:rsid w:val="00AD2242"/>
    <w:rsid w:val="00AD2475"/>
    <w:rsid w:val="00AD623B"/>
    <w:rsid w:val="00AD725B"/>
    <w:rsid w:val="00AF647E"/>
    <w:rsid w:val="00B10FD5"/>
    <w:rsid w:val="00B11311"/>
    <w:rsid w:val="00B1283E"/>
    <w:rsid w:val="00B13A88"/>
    <w:rsid w:val="00B42D87"/>
    <w:rsid w:val="00B50331"/>
    <w:rsid w:val="00B602C5"/>
    <w:rsid w:val="00B66471"/>
    <w:rsid w:val="00B70118"/>
    <w:rsid w:val="00B73DB8"/>
    <w:rsid w:val="00B755DA"/>
    <w:rsid w:val="00B762D7"/>
    <w:rsid w:val="00B776DD"/>
    <w:rsid w:val="00B77BF2"/>
    <w:rsid w:val="00B84BB8"/>
    <w:rsid w:val="00B869A8"/>
    <w:rsid w:val="00BA53EC"/>
    <w:rsid w:val="00BC1FB7"/>
    <w:rsid w:val="00BC34DC"/>
    <w:rsid w:val="00BF20F1"/>
    <w:rsid w:val="00BF4794"/>
    <w:rsid w:val="00BF6A93"/>
    <w:rsid w:val="00C054EB"/>
    <w:rsid w:val="00C115FC"/>
    <w:rsid w:val="00C1454C"/>
    <w:rsid w:val="00C16311"/>
    <w:rsid w:val="00C23330"/>
    <w:rsid w:val="00C2370B"/>
    <w:rsid w:val="00C320FA"/>
    <w:rsid w:val="00C32CD4"/>
    <w:rsid w:val="00C400DC"/>
    <w:rsid w:val="00C604A0"/>
    <w:rsid w:val="00C75304"/>
    <w:rsid w:val="00CA6218"/>
    <w:rsid w:val="00CB4C0A"/>
    <w:rsid w:val="00CC4727"/>
    <w:rsid w:val="00CC5B57"/>
    <w:rsid w:val="00CD0658"/>
    <w:rsid w:val="00CD1D9C"/>
    <w:rsid w:val="00CF4D92"/>
    <w:rsid w:val="00D0051F"/>
    <w:rsid w:val="00D131DB"/>
    <w:rsid w:val="00D20C86"/>
    <w:rsid w:val="00D228BF"/>
    <w:rsid w:val="00D40637"/>
    <w:rsid w:val="00D535FB"/>
    <w:rsid w:val="00D54EDD"/>
    <w:rsid w:val="00D6538E"/>
    <w:rsid w:val="00D742A0"/>
    <w:rsid w:val="00D935AC"/>
    <w:rsid w:val="00DA2D48"/>
    <w:rsid w:val="00DA31A1"/>
    <w:rsid w:val="00DA390C"/>
    <w:rsid w:val="00DA63DF"/>
    <w:rsid w:val="00DB0FAF"/>
    <w:rsid w:val="00DD59A0"/>
    <w:rsid w:val="00E02300"/>
    <w:rsid w:val="00E148DC"/>
    <w:rsid w:val="00E246C4"/>
    <w:rsid w:val="00E25F0E"/>
    <w:rsid w:val="00E26EA4"/>
    <w:rsid w:val="00E47697"/>
    <w:rsid w:val="00E52C68"/>
    <w:rsid w:val="00E53A1F"/>
    <w:rsid w:val="00E560F5"/>
    <w:rsid w:val="00E60467"/>
    <w:rsid w:val="00E7198E"/>
    <w:rsid w:val="00E7532D"/>
    <w:rsid w:val="00E82201"/>
    <w:rsid w:val="00E82F54"/>
    <w:rsid w:val="00E926F8"/>
    <w:rsid w:val="00EA5EC3"/>
    <w:rsid w:val="00EA6124"/>
    <w:rsid w:val="00EA6FBC"/>
    <w:rsid w:val="00EB0394"/>
    <w:rsid w:val="00EB1A31"/>
    <w:rsid w:val="00EC0965"/>
    <w:rsid w:val="00EC19F7"/>
    <w:rsid w:val="00EC34CA"/>
    <w:rsid w:val="00EC462A"/>
    <w:rsid w:val="00ED2498"/>
    <w:rsid w:val="00ED3867"/>
    <w:rsid w:val="00ED3BF5"/>
    <w:rsid w:val="00ED740E"/>
    <w:rsid w:val="00EE23EF"/>
    <w:rsid w:val="00EF60DA"/>
    <w:rsid w:val="00EF67DD"/>
    <w:rsid w:val="00EF6A05"/>
    <w:rsid w:val="00F0759C"/>
    <w:rsid w:val="00F112C0"/>
    <w:rsid w:val="00F26A09"/>
    <w:rsid w:val="00F31A54"/>
    <w:rsid w:val="00F33F94"/>
    <w:rsid w:val="00F42763"/>
    <w:rsid w:val="00F456A3"/>
    <w:rsid w:val="00F47123"/>
    <w:rsid w:val="00F5621C"/>
    <w:rsid w:val="00F70062"/>
    <w:rsid w:val="00F72162"/>
    <w:rsid w:val="00F725D5"/>
    <w:rsid w:val="00F75929"/>
    <w:rsid w:val="00F83951"/>
    <w:rsid w:val="00F86B1D"/>
    <w:rsid w:val="00F91B95"/>
    <w:rsid w:val="00F93837"/>
    <w:rsid w:val="00F9408C"/>
    <w:rsid w:val="00FA1CC9"/>
    <w:rsid w:val="00FA322C"/>
    <w:rsid w:val="00FA5B3B"/>
    <w:rsid w:val="00FB164F"/>
    <w:rsid w:val="00FB1C37"/>
    <w:rsid w:val="00FC2244"/>
    <w:rsid w:val="00FD0E86"/>
    <w:rsid w:val="00FD11D7"/>
    <w:rsid w:val="00FD274C"/>
    <w:rsid w:val="00FD72CB"/>
    <w:rsid w:val="00FE4A47"/>
    <w:rsid w:val="00FE6435"/>
    <w:rsid w:val="00FF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7edcc"/>
    </o:shapedefaults>
    <o:shapelayout v:ext="edit">
      <o:idmap v:ext="edit" data="1"/>
    </o:shapelayout>
  </w:shapeDefaults>
  <w:decimalSymbol w:val="."/>
  <w:listSeparator w:val=","/>
  <w14:docId w14:val="0CF78B48"/>
  <w15:chartTrackingRefBased/>
  <w15:docId w15:val="{D82863E0-4E87-4A4C-8F8D-04A4C1B7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A114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B0FAF"/>
    <w:pPr>
      <w:keepNext/>
      <w:keepLines/>
      <w:ind w:firstLineChars="0" w:firstLine="0"/>
      <w:jc w:val="left"/>
      <w:outlineLvl w:val="0"/>
    </w:pPr>
    <w:rPr>
      <w:rFonts w:eastAsia="黑体"/>
      <w:bCs/>
      <w:kern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DB0FAF"/>
    <w:pPr>
      <w:keepNext/>
      <w:keepLines/>
      <w:numPr>
        <w:numId w:val="3"/>
      </w:numPr>
      <w:ind w:firstLineChars="0" w:firstLine="0"/>
      <w:jc w:val="left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093A00"/>
    <w:pPr>
      <w:keepNext/>
      <w:keepLines/>
      <w:ind w:firstLineChars="0" w:firstLine="0"/>
      <w:outlineLvl w:val="2"/>
    </w:pPr>
    <w:rPr>
      <w:rFonts w:ascii="黑体" w:eastAsia="黑体" w:hAnsi="黑体"/>
      <w:bCs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4E6EC6"/>
    <w:pPr>
      <w:keepNext/>
      <w:keepLines/>
      <w:ind w:firstLineChars="0" w:firstLine="0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DB0FAF"/>
    <w:rPr>
      <w:rFonts w:ascii="Times New Roman" w:eastAsia="黑体" w:hAnsi="Times New Roman"/>
      <w:bCs/>
      <w:kern w:val="44"/>
      <w:sz w:val="24"/>
      <w:szCs w:val="44"/>
    </w:rPr>
  </w:style>
  <w:style w:type="character" w:customStyle="1" w:styleId="20">
    <w:name w:val="标题 2 字符"/>
    <w:basedOn w:val="a2"/>
    <w:link w:val="2"/>
    <w:uiPriority w:val="9"/>
    <w:rsid w:val="00DB0FAF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2"/>
    <w:link w:val="3"/>
    <w:uiPriority w:val="9"/>
    <w:rsid w:val="00093A00"/>
    <w:rPr>
      <w:rFonts w:ascii="黑体" w:eastAsia="黑体" w:hAnsi="黑体"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4E6EC6"/>
    <w:rPr>
      <w:rFonts w:asciiTheme="majorHAnsi" w:eastAsia="黑体" w:hAnsiTheme="majorHAnsi" w:cstheme="majorBidi"/>
      <w:bCs/>
      <w:sz w:val="24"/>
      <w:szCs w:val="28"/>
    </w:rPr>
  </w:style>
  <w:style w:type="paragraph" w:customStyle="1" w:styleId="a5">
    <w:name w:val="题目"/>
    <w:basedOn w:val="1"/>
    <w:link w:val="a6"/>
    <w:qFormat/>
    <w:rsid w:val="0077710B"/>
    <w:pPr>
      <w:jc w:val="center"/>
    </w:pPr>
    <w:rPr>
      <w:rFonts w:cs="PingFangTC-Regular"/>
      <w:b/>
      <w:color w:val="000000"/>
      <w:kern w:val="0"/>
      <w:szCs w:val="24"/>
    </w:rPr>
  </w:style>
  <w:style w:type="character" w:customStyle="1" w:styleId="a6">
    <w:name w:val="题目 字符"/>
    <w:basedOn w:val="10"/>
    <w:link w:val="a5"/>
    <w:rsid w:val="0077710B"/>
    <w:rPr>
      <w:rFonts w:ascii="Times New Roman" w:eastAsia="黑体" w:hAnsi="Times New Roman" w:cs="PingFangTC-Regular"/>
      <w:b/>
      <w:bCs/>
      <w:color w:val="000000"/>
      <w:kern w:val="0"/>
      <w:sz w:val="24"/>
      <w:szCs w:val="24"/>
    </w:rPr>
  </w:style>
  <w:style w:type="paragraph" w:customStyle="1" w:styleId="a">
    <w:name w:val="图标题"/>
    <w:basedOn w:val="a1"/>
    <w:link w:val="a7"/>
    <w:qFormat/>
    <w:rsid w:val="00AA3F0E"/>
    <w:pPr>
      <w:numPr>
        <w:numId w:val="2"/>
      </w:numPr>
      <w:spacing w:line="240" w:lineRule="auto"/>
      <w:ind w:left="0" w:firstLineChars="0" w:firstLine="0"/>
      <w:jc w:val="center"/>
    </w:pPr>
  </w:style>
  <w:style w:type="character" w:customStyle="1" w:styleId="a7">
    <w:name w:val="图标题 字符"/>
    <w:basedOn w:val="a2"/>
    <w:link w:val="a"/>
    <w:rsid w:val="00AA3F0E"/>
    <w:rPr>
      <w:rFonts w:ascii="Times New Roman" w:eastAsia="宋体" w:hAnsi="Times New Roman"/>
      <w:sz w:val="24"/>
    </w:rPr>
  </w:style>
  <w:style w:type="paragraph" w:customStyle="1" w:styleId="a0">
    <w:name w:val="表标题"/>
    <w:basedOn w:val="a"/>
    <w:next w:val="a1"/>
    <w:link w:val="a8"/>
    <w:qFormat/>
    <w:rsid w:val="00AA3F0E"/>
    <w:pPr>
      <w:numPr>
        <w:numId w:val="1"/>
      </w:numPr>
      <w:ind w:left="0" w:firstLine="0"/>
    </w:pPr>
  </w:style>
  <w:style w:type="character" w:customStyle="1" w:styleId="a8">
    <w:name w:val="表标题 字符"/>
    <w:basedOn w:val="a7"/>
    <w:link w:val="a0"/>
    <w:rsid w:val="00AA3F0E"/>
    <w:rPr>
      <w:rFonts w:ascii="Times New Roman" w:eastAsia="宋体" w:hAnsi="Times New Roman"/>
      <w:sz w:val="24"/>
    </w:rPr>
  </w:style>
  <w:style w:type="paragraph" w:styleId="a9">
    <w:name w:val="List Paragraph"/>
    <w:basedOn w:val="a1"/>
    <w:uiPriority w:val="34"/>
    <w:qFormat/>
    <w:rsid w:val="008F029E"/>
    <w:pPr>
      <w:ind w:firstLine="420"/>
    </w:pPr>
  </w:style>
  <w:style w:type="paragraph" w:styleId="aa">
    <w:name w:val="Normal (Web)"/>
    <w:basedOn w:val="a1"/>
    <w:uiPriority w:val="99"/>
    <w:semiHidden/>
    <w:unhideWhenUsed/>
    <w:rsid w:val="00422CD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b">
    <w:name w:val="header"/>
    <w:basedOn w:val="a1"/>
    <w:link w:val="ac"/>
    <w:uiPriority w:val="99"/>
    <w:unhideWhenUsed/>
    <w:rsid w:val="002C6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2"/>
    <w:link w:val="ab"/>
    <w:uiPriority w:val="99"/>
    <w:rsid w:val="002C6C94"/>
    <w:rPr>
      <w:rFonts w:ascii="Times New Roman" w:eastAsia="宋体" w:hAnsi="Times New Roman"/>
      <w:sz w:val="18"/>
      <w:szCs w:val="18"/>
    </w:rPr>
  </w:style>
  <w:style w:type="paragraph" w:styleId="ad">
    <w:name w:val="footer"/>
    <w:basedOn w:val="a1"/>
    <w:link w:val="ae"/>
    <w:uiPriority w:val="99"/>
    <w:unhideWhenUsed/>
    <w:rsid w:val="002C6C9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2"/>
    <w:link w:val="ad"/>
    <w:uiPriority w:val="99"/>
    <w:rsid w:val="002C6C94"/>
    <w:rPr>
      <w:rFonts w:ascii="Times New Roman" w:eastAsia="宋体" w:hAnsi="Times New Roman"/>
      <w:sz w:val="18"/>
      <w:szCs w:val="18"/>
    </w:rPr>
  </w:style>
  <w:style w:type="paragraph" w:styleId="af">
    <w:name w:val="Balloon Text"/>
    <w:basedOn w:val="a1"/>
    <w:link w:val="af0"/>
    <w:uiPriority w:val="99"/>
    <w:semiHidden/>
    <w:unhideWhenUsed/>
    <w:rsid w:val="00565AC2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2"/>
    <w:link w:val="af"/>
    <w:uiPriority w:val="99"/>
    <w:semiHidden/>
    <w:rsid w:val="00565AC2"/>
    <w:rPr>
      <w:rFonts w:ascii="Times New Roman" w:eastAsia="宋体" w:hAnsi="Times New Roman"/>
      <w:sz w:val="18"/>
      <w:szCs w:val="18"/>
    </w:rPr>
  </w:style>
  <w:style w:type="character" w:styleId="af1">
    <w:name w:val="Placeholder Text"/>
    <w:basedOn w:val="a2"/>
    <w:uiPriority w:val="99"/>
    <w:semiHidden/>
    <w:rsid w:val="0016211A"/>
    <w:rPr>
      <w:color w:val="808080"/>
    </w:rPr>
  </w:style>
  <w:style w:type="table" w:styleId="af2">
    <w:name w:val="Table Grid"/>
    <w:basedOn w:val="a3"/>
    <w:uiPriority w:val="39"/>
    <w:rsid w:val="00487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公式"/>
    <w:basedOn w:val="a1"/>
    <w:next w:val="a1"/>
    <w:qFormat/>
    <w:rsid w:val="00831F6A"/>
    <w:pPr>
      <w:tabs>
        <w:tab w:val="center" w:pos="4150"/>
        <w:tab w:val="right" w:pos="10104"/>
      </w:tabs>
      <w:spacing w:line="240" w:lineRule="auto"/>
      <w:ind w:firstLineChars="0" w:firstLine="0"/>
      <w:jc w:val="center"/>
    </w:pPr>
    <w:rPr>
      <w:rFonts w:eastAsia="Times New Roman"/>
      <w:iCs/>
    </w:rPr>
  </w:style>
  <w:style w:type="character" w:styleId="af4">
    <w:name w:val="Hyperlink"/>
    <w:basedOn w:val="a2"/>
    <w:uiPriority w:val="99"/>
    <w:unhideWhenUsed/>
    <w:rsid w:val="00900EAC"/>
    <w:rPr>
      <w:color w:val="0563C1" w:themeColor="hyperlink"/>
      <w:u w:val="single"/>
    </w:rPr>
  </w:style>
  <w:style w:type="character" w:styleId="af5">
    <w:name w:val="Unresolved Mention"/>
    <w:basedOn w:val="a2"/>
    <w:uiPriority w:val="99"/>
    <w:semiHidden/>
    <w:unhideWhenUsed/>
    <w:rsid w:val="00900EAC"/>
    <w:rPr>
      <w:color w:val="605E5C"/>
      <w:shd w:val="clear" w:color="auto" w:fill="E1DFDD"/>
    </w:rPr>
  </w:style>
  <w:style w:type="character" w:styleId="af6">
    <w:name w:val="FollowedHyperlink"/>
    <w:basedOn w:val="a2"/>
    <w:uiPriority w:val="99"/>
    <w:semiHidden/>
    <w:unhideWhenUsed/>
    <w:rsid w:val="00900EAC"/>
    <w:rPr>
      <w:color w:val="954F72" w:themeColor="followedHyperlink"/>
      <w:u w:val="single"/>
    </w:rPr>
  </w:style>
  <w:style w:type="paragraph" w:styleId="af7">
    <w:name w:val="Title"/>
    <w:basedOn w:val="a1"/>
    <w:next w:val="a1"/>
    <w:link w:val="af8"/>
    <w:uiPriority w:val="10"/>
    <w:qFormat/>
    <w:rsid w:val="008670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标题 字符"/>
    <w:basedOn w:val="a2"/>
    <w:link w:val="af7"/>
    <w:uiPriority w:val="10"/>
    <w:rsid w:val="008670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xp\Documents\&#33258;&#23450;&#20041;%20Office%20&#27169;&#26495;\&#26631;&#20934;&#27169;&#26495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3214E-4DA7-4BCB-B1D6-746C51DB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标准模板2.dotx</Template>
  <TotalTime>166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xxp</dc:creator>
  <cp:keywords/>
  <dc:description/>
  <cp:lastModifiedBy>Justin Kin</cp:lastModifiedBy>
  <cp:revision>5</cp:revision>
  <cp:lastPrinted>2020-05-08T02:39:00Z</cp:lastPrinted>
  <dcterms:created xsi:type="dcterms:W3CDTF">2021-03-24T01:21:00Z</dcterms:created>
  <dcterms:modified xsi:type="dcterms:W3CDTF">2021-03-24T06:58:00Z</dcterms:modified>
</cp:coreProperties>
</file>